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11611" w14:textId="77777777" w:rsidR="00000000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Application for the</w:t>
      </w:r>
    </w:p>
    <w:p w14:paraId="06083C75" w14:textId="77777777" w:rsidR="00000000" w:rsidRDefault="00000000">
      <w:pPr>
        <w:pStyle w:val="Heading1"/>
        <w:spacing w:before="0" w:beforeAutospacing="0" w:after="0" w:afterAutospacing="0"/>
        <w:jc w:val="center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 xml:space="preserve">Complex Trait Analysis of Next Generation Sequence Data Course </w:t>
      </w:r>
    </w:p>
    <w:p w14:paraId="0504036A" w14:textId="77777777" w:rsidR="00000000" w:rsidRDefault="00000000">
      <w:pPr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September 8-12, 2025</w:t>
      </w:r>
    </w:p>
    <w:p w14:paraId="0603A1C0" w14:textId="77777777" w:rsidR="00000000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MDC, Berlin</w:t>
      </w:r>
    </w:p>
    <w:p w14:paraId="5460E49E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42F5F23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Please fill out this page and submit it by E-mail to </w:t>
      </w:r>
      <w:hyperlink r:id="rId4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mailto:ngs.complex.traits.course@gmail.com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Please simply paste the form into a body of an e-mail and fill out the form.</w:t>
      </w:r>
    </w:p>
    <w:p w14:paraId="48617E1B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2FBB15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First name: _____________________________________________________</w:t>
      </w:r>
    </w:p>
    <w:p w14:paraId="4528F656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7F15B0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Last name: _____________________________________________________</w:t>
      </w:r>
    </w:p>
    <w:p w14:paraId="596FCF9C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7C893C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Title:________________________________________________________________</w:t>
      </w:r>
    </w:p>
    <w:p w14:paraId="11A99C6A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E24B47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Highest Degree(s)______________________________________________________</w:t>
      </w:r>
    </w:p>
    <w:p w14:paraId="2E6EA22F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50B22C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Company / University __________________________________________________</w:t>
      </w:r>
    </w:p>
    <w:p w14:paraId="63D03EAA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00E330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Department: __________________________________________________________</w:t>
      </w:r>
    </w:p>
    <w:p w14:paraId="081883B4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814D02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Address: _____________________________________________________________</w:t>
      </w:r>
    </w:p>
    <w:p w14:paraId="0E741D8C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9E32D8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</w:t>
      </w:r>
    </w:p>
    <w:p w14:paraId="2B1137AD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91ABF5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</w:t>
      </w:r>
    </w:p>
    <w:p w14:paraId="457EB41D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D09BC5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City __________________________Country________________________________</w:t>
      </w:r>
    </w:p>
    <w:p w14:paraId="65F4A93C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0D4660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Tel. number: _________________________________________________________</w:t>
      </w:r>
    </w:p>
    <w:p w14:paraId="7651BA12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5C45A4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E-mail: ______________________________________________________________</w:t>
      </w:r>
    </w:p>
    <w:p w14:paraId="46E87D38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18A29C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Male/Female/Other__________________________________________________________</w:t>
      </w:r>
    </w:p>
    <w:p w14:paraId="2C232FA3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E74872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Are you a </w:t>
      </w:r>
    </w:p>
    <w:p w14:paraId="2FD31B27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________pre-doctoral student _________post-doctoral fellow, ______faculty or _________other (please specify _______________________)</w:t>
      </w:r>
    </w:p>
    <w:p w14:paraId="50C5638F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894E39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8AC26B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14:paraId="135130F4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CCFCF51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B5125A0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Will you need a visa to enter Germany to attend the course?</w:t>
      </w:r>
    </w:p>
    <w:p w14:paraId="331D44BE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4E2E9CB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(___) yes  (___) no</w:t>
      </w:r>
    </w:p>
    <w:p w14:paraId="102FD024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5509BD2" w14:textId="77777777" w:rsidR="00000000" w:rsidRDefault="0000000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 xml:space="preserve">If you will need a visa to attend the course please give the address for the German consulate where you will be applying for a visa. </w:t>
      </w:r>
    </w:p>
    <w:p w14:paraId="5076773E" w14:textId="77777777" w:rsidR="00000000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will provide you with a letter to aid you with your visa application</w:t>
      </w:r>
    </w:p>
    <w:p w14:paraId="6BC968F3" w14:textId="77777777" w:rsidR="00000000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_____________________________________________________________________________________</w:t>
      </w:r>
    </w:p>
    <w:p w14:paraId="28CC33E8" w14:textId="77777777" w:rsidR="00000000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_____________________________________________________________________________________</w:t>
      </w:r>
    </w:p>
    <w:p w14:paraId="3CF007E6" w14:textId="77777777" w:rsidR="00000000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_____________________________________________________________________________________</w:t>
      </w:r>
    </w:p>
    <w:p w14:paraId="5F6BDA5E" w14:textId="77777777" w:rsidR="00000000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_____________________________________________________________________________________</w:t>
      </w:r>
    </w:p>
    <w:p w14:paraId="47A543DB" w14:textId="77777777" w:rsidR="00000000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_____________________________________________________________________________________</w:t>
      </w:r>
    </w:p>
    <w:p w14:paraId="2A28FE21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Special Interests (e.g., Bipolar Disease, asthma, method development, etc.) </w:t>
      </w:r>
    </w:p>
    <w:p w14:paraId="01A9FC1A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</w:t>
      </w:r>
    </w:p>
    <w:p w14:paraId="71392930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EE1C09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</w:t>
      </w:r>
    </w:p>
    <w:p w14:paraId="21B66568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5CFBFA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3BA4AD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Applications are accepted on a "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first come, first served</w:t>
      </w:r>
      <w:r>
        <w:rPr>
          <w:rFonts w:ascii="Times New Roman" w:hAnsi="Times New Roman" w:cs="Times New Roman"/>
          <w:color w:val="000000"/>
          <w:sz w:val="24"/>
          <w:szCs w:val="24"/>
        </w:rPr>
        <w:t>" basis. Applications will be accepted after the due date; if the course is filled, you will be placed on a waiting list.</w:t>
      </w:r>
    </w:p>
    <w:p w14:paraId="42294841" w14:textId="77777777" w:rsidR="0000000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4C5C36C" w14:textId="77777777" w:rsidR="00D96B40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Payments directions: </w:t>
      </w:r>
      <w:r>
        <w:rPr>
          <w:rFonts w:ascii="Times New Roman" w:hAnsi="Times New Roman" w:cs="Times New Roman"/>
          <w:color w:val="000000"/>
          <w:sz w:val="24"/>
          <w:szCs w:val="24"/>
        </w:rPr>
        <w:t>Please send no money now. Applicants accepted for the course will receive payment instructions.</w:t>
      </w:r>
    </w:p>
    <w:sectPr w:rsidR="00D9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attachedTemplate r:id="rId1"/>
  <w:defaultTabStop w:val="720"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51"/>
    <w:rsid w:val="00987B51"/>
    <w:rsid w:val="00D96B40"/>
    <w:rsid w:val="00E9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macVmlSchemaUri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5339D"/>
  <w15:chartTrackingRefBased/>
  <w15:docId w15:val="{A3D8A3CE-A9EF-5947-BF85-B829EE26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Times New Roman" w:eastAsiaTheme="minorEastAsia" w:hAnsi="Times New Roman" w:cs="Times New Roman" w:hint="default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gs.complex.traits.cours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2281</Characters>
  <Application>Microsoft Office Word</Application>
  <DocSecurity>0</DocSecurity>
  <Lines>19</Lines>
  <Paragraphs>5</Paragraphs>
  <ScaleCrop>false</ScaleCrop>
  <Company>MDC/Baylor College of Medicine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NGS Comples Traits Application_2015</dc:title>
  <dc:subject>Application NGS ComplexTraits Berlin 2015</dc:subject>
  <dc:creator>suzanne leal</dc:creator>
  <cp:keywords/>
  <dc:description/>
  <cp:lastModifiedBy>Leal, Suzanne M.</cp:lastModifiedBy>
  <cp:revision>2</cp:revision>
  <dcterms:created xsi:type="dcterms:W3CDTF">2025-01-21T19:27:00Z</dcterms:created>
  <dcterms:modified xsi:type="dcterms:W3CDTF">2025-01-21T19:27:00Z</dcterms:modified>
  <cp:category>Application Complex Traits NGS</cp:category>
</cp:coreProperties>
</file>